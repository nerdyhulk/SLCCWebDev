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07695" w14:textId="38685874" w:rsidR="00394A6D" w:rsidRDefault="00000000">
      <w:pPr>
        <w:pStyle w:val="Title"/>
      </w:pPr>
      <w:sdt>
        <w:sdtPr>
          <w:alias w:val="Enter your name:"/>
          <w:tag w:val=""/>
          <w:id w:val="-328297061"/>
          <w:placeholder>
            <w:docPart w:val="183DD15A986043949DBEE0F749B4B0BA"/>
          </w:placeholder>
          <w:dataBinding w:prefixMappings="xmlns:ns0='http://purl.org/dc/elements/1.1/' xmlns:ns1='http://schemas.openxmlformats.org/package/2006/metadata/core-properties' " w:xpath="/ns1:coreProperties[1]/ns0:description[1]" w:storeItemID="{6C3C8BC8-F283-45AE-878A-BAB7291924A1}"/>
          <w15:appearance w15:val="hidden"/>
          <w:text/>
        </w:sdtPr>
        <w:sdtContent>
          <w:r w:rsidR="00D13D57">
            <w:t>Michael A. Moore</w:t>
          </w:r>
        </w:sdtContent>
      </w:sdt>
    </w:p>
    <w:p w14:paraId="7A021362" w14:textId="45092B15" w:rsidR="00394A6D" w:rsidRDefault="00D13D57">
      <w:r>
        <w:t>784 E 500 S unit 302</w:t>
      </w:r>
      <w:r w:rsidR="00CC75DB">
        <w:t xml:space="preserve">, </w:t>
      </w:r>
      <w:r>
        <w:t>American Fork, UT, 84003</w:t>
      </w:r>
      <w:r w:rsidR="007D00B3">
        <w:t> | </w:t>
      </w:r>
      <w:r>
        <w:t>(512)-939-1393</w:t>
      </w:r>
      <w:r w:rsidR="007D00B3">
        <w:t> | </w:t>
      </w:r>
      <w:hyperlink r:id="rId7" w:history="1">
        <w:r w:rsidRPr="0033214F">
          <w:rPr>
            <w:rStyle w:val="Hyperlink"/>
          </w:rPr>
          <w:t>Michael.a.moore90@gmail.com</w:t>
        </w:r>
      </w:hyperlink>
      <w:r>
        <w:t xml:space="preserve"> | </w:t>
      </w:r>
      <w:proofErr w:type="spellStart"/>
      <w:r>
        <w:t>github</w:t>
      </w:r>
      <w:proofErr w:type="spellEnd"/>
      <w:r>
        <w:t>:</w:t>
      </w:r>
      <w:r w:rsidRPr="00D13D57">
        <w:t xml:space="preserve"> </w:t>
      </w:r>
      <w:hyperlink r:id="rId8" w:history="1">
        <w:r w:rsidRPr="0033214F">
          <w:rPr>
            <w:rStyle w:val="Hyperlink"/>
          </w:rPr>
          <w:t>https://github.com/nerdyhulk</w:t>
        </w:r>
      </w:hyperlink>
      <w:r>
        <w:t xml:space="preserve"> | personal website</w:t>
      </w:r>
      <w:r w:rsidR="002634A7">
        <w:t>s</w:t>
      </w:r>
      <w:r>
        <w:t xml:space="preserve">: </w:t>
      </w:r>
      <w:hyperlink r:id="rId9" w:history="1">
        <w:r w:rsidRPr="0033214F">
          <w:rPr>
            <w:rStyle w:val="Hyperlink"/>
          </w:rPr>
          <w:t>https://support2cybersec.com/</w:t>
        </w:r>
      </w:hyperlink>
      <w:r>
        <w:t xml:space="preserve"> </w:t>
      </w:r>
      <w:r w:rsidR="002634A7">
        <w:t xml:space="preserve"> &amp; </w:t>
      </w:r>
      <w:hyperlink r:id="rId10" w:history="1">
        <w:r w:rsidR="00EA0491" w:rsidRPr="001320CF">
          <w:rPr>
            <w:rStyle w:val="Hyperlink"/>
          </w:rPr>
          <w:t>http://www.michaelmoore1.slccwebdev.com/</w:t>
        </w:r>
      </w:hyperlink>
      <w:r w:rsidR="002634A7">
        <w:t xml:space="preserve"> </w:t>
      </w:r>
    </w:p>
    <w:sdt>
      <w:sdtPr>
        <w:alias w:val="Objective:"/>
        <w:tag w:val="Objective:"/>
        <w:id w:val="-736782104"/>
        <w:placeholder>
          <w:docPart w:val="244CFAC423AE4BE4B1B17A8B404346F6"/>
        </w:placeholder>
        <w:temporary/>
        <w:showingPlcHdr/>
        <w15:appearance w15:val="hidden"/>
      </w:sdtPr>
      <w:sdtContent>
        <w:p w14:paraId="3CAE8DF6" w14:textId="77777777" w:rsidR="00394A6D" w:rsidRDefault="007D00B3">
          <w:pPr>
            <w:pStyle w:val="Heading1"/>
          </w:pPr>
          <w:r w:rsidRPr="00DE44C7">
            <w:rPr>
              <w:u w:val="single"/>
            </w:rPr>
            <w:t>Objective</w:t>
          </w:r>
        </w:p>
      </w:sdtContent>
    </w:sdt>
    <w:p w14:paraId="5EDA18CA" w14:textId="4CBAEEA2" w:rsidR="005E44DA" w:rsidRPr="005E44DA" w:rsidRDefault="005E44DA" w:rsidP="005E44DA">
      <w:pPr>
        <w:pStyle w:val="Heading1"/>
      </w:pPr>
      <w:r w:rsidRPr="005E44DA">
        <w:t>Experienced System Administrator with a demonstrated history of working in the computer software industry. Skilled in Mac, Windows and Linux with an emphasis on cloud architecture and security.</w:t>
      </w:r>
      <w:r>
        <w:t xml:space="preserve"> Looking to bring value and excellence to your organization. </w:t>
      </w:r>
    </w:p>
    <w:sdt>
      <w:sdtPr>
        <w:rPr>
          <w:u w:val="single"/>
        </w:rPr>
        <w:alias w:val="Education:"/>
        <w:tag w:val="Education:"/>
        <w:id w:val="1513793667"/>
        <w:placeholder>
          <w:docPart w:val="35F5C78505014D8591463462BEFA8796"/>
        </w:placeholder>
        <w:temporary/>
        <w:showingPlcHdr/>
        <w15:appearance w15:val="hidden"/>
      </w:sdtPr>
      <w:sdtContent>
        <w:p w14:paraId="157F1B64" w14:textId="77777777" w:rsidR="00394A6D" w:rsidRPr="00DE44C7" w:rsidRDefault="007D00B3">
          <w:pPr>
            <w:pStyle w:val="Heading1"/>
            <w:rPr>
              <w:u w:val="single"/>
            </w:rPr>
          </w:pPr>
          <w:r w:rsidRPr="00DE44C7">
            <w:rPr>
              <w:u w:val="single"/>
            </w:rPr>
            <w:t>Education</w:t>
          </w:r>
        </w:p>
      </w:sdtContent>
    </w:sdt>
    <w:p w14:paraId="484A8F96" w14:textId="7767D24D" w:rsidR="00394A6D" w:rsidRDefault="00D13D57">
      <w:pPr>
        <w:pStyle w:val="Heading2"/>
      </w:pPr>
      <w:r>
        <w:t xml:space="preserve">Associates of Science </w:t>
      </w:r>
      <w:r w:rsidR="007D00B3">
        <w:t>| </w:t>
      </w:r>
      <w:r>
        <w:t>May 202</w:t>
      </w:r>
      <w:r w:rsidR="006F2FD2">
        <w:t>3</w:t>
      </w:r>
      <w:r w:rsidR="007D00B3">
        <w:t> | </w:t>
      </w:r>
      <w:r>
        <w:t>Salt Lake Community College</w:t>
      </w:r>
    </w:p>
    <w:p w14:paraId="6F735989" w14:textId="331F66CF" w:rsidR="00394A6D" w:rsidRDefault="00000000" w:rsidP="008916B6">
      <w:pPr>
        <w:pStyle w:val="ListBullet"/>
        <w:numPr>
          <w:ilvl w:val="0"/>
          <w:numId w:val="18"/>
        </w:numPr>
      </w:pPr>
      <w:sdt>
        <w:sdtPr>
          <w:alias w:val="Major:"/>
          <w:tag w:val="Major:"/>
          <w:id w:val="673618560"/>
          <w:placeholder>
            <w:docPart w:val="CF56396B75B2454FACEB327D1B581FDD"/>
          </w:placeholder>
          <w:temporary/>
          <w:showingPlcHdr/>
          <w15:appearance w15:val="hidden"/>
        </w:sdtPr>
        <w:sdtContent>
          <w:r w:rsidR="00D33143">
            <w:t>Major</w:t>
          </w:r>
        </w:sdtContent>
      </w:sdt>
      <w:r w:rsidR="007D00B3">
        <w:t xml:space="preserve">: </w:t>
      </w:r>
      <w:r w:rsidR="00D13D57">
        <w:t>C</w:t>
      </w:r>
      <w:r w:rsidR="00D13D57" w:rsidRPr="00D13D57">
        <w:t>omputer Science and Information Systems</w:t>
      </w:r>
    </w:p>
    <w:p w14:paraId="373EDA20" w14:textId="7806E7EC" w:rsidR="00394A6D" w:rsidRDefault="00000000" w:rsidP="00DD4208">
      <w:pPr>
        <w:pStyle w:val="ListBullet"/>
      </w:pPr>
      <w:sdt>
        <w:sdtPr>
          <w:alias w:val="Minor:"/>
          <w:tag w:val="Minor:"/>
          <w:id w:val="-1428026952"/>
          <w:placeholder>
            <w:docPart w:val="856D18D7B87E478DAB72E38F4CAE94B6"/>
          </w:placeholder>
          <w:temporary/>
          <w:showingPlcHdr/>
          <w15:appearance w15:val="hidden"/>
        </w:sdtPr>
        <w:sdtContent>
          <w:r w:rsidR="00D33143">
            <w:t>Minor</w:t>
          </w:r>
        </w:sdtContent>
      </w:sdt>
      <w:r w:rsidR="007D00B3">
        <w:t xml:space="preserve">: </w:t>
      </w:r>
      <w:r w:rsidR="00394D3C">
        <w:t xml:space="preserve">Network &amp; </w:t>
      </w:r>
      <w:r w:rsidR="00D13D57">
        <w:t>Cyber</w:t>
      </w:r>
      <w:r w:rsidR="00394D3C">
        <w:t xml:space="preserve"> S</w:t>
      </w:r>
      <w:r w:rsidR="00D13D57">
        <w:t xml:space="preserve">ecurity </w:t>
      </w:r>
      <w:r w:rsidR="00394D3C">
        <w:t>|</w:t>
      </w:r>
      <w:r w:rsidR="00D13D57">
        <w:t xml:space="preserve"> Linux Administration</w:t>
      </w:r>
      <w:r w:rsidR="00FE3E1A">
        <w:t xml:space="preserve"> | Web Development</w:t>
      </w:r>
    </w:p>
    <w:p w14:paraId="0142D31F" w14:textId="021FCAA0" w:rsidR="00394A6D" w:rsidRDefault="00000000">
      <w:pPr>
        <w:pStyle w:val="ListBullet"/>
      </w:pPr>
      <w:sdt>
        <w:sdtPr>
          <w:alias w:val="Related coursework:"/>
          <w:tag w:val="Related coursework:"/>
          <w:id w:val="879673472"/>
          <w:placeholder>
            <w:docPart w:val="B41E8F5A98BB49BB8423027616F0223E"/>
          </w:placeholder>
          <w:temporary/>
          <w:showingPlcHdr/>
          <w15:appearance w15:val="hidden"/>
        </w:sdtPr>
        <w:sdtContent>
          <w:r w:rsidR="00D33143">
            <w:t>Related coursework</w:t>
          </w:r>
        </w:sdtContent>
      </w:sdt>
      <w:r w:rsidR="007D00B3">
        <w:t xml:space="preserve">: </w:t>
      </w:r>
      <w:r w:rsidR="00D13D57">
        <w:t>Completed SLCC’s Cyber Security Bootcamp</w:t>
      </w:r>
    </w:p>
    <w:p w14:paraId="403289A3" w14:textId="52B1D1C5" w:rsidR="00DE44C7" w:rsidRDefault="00D13D57" w:rsidP="0072412D">
      <w:pPr>
        <w:pStyle w:val="Heading2"/>
      </w:pPr>
      <w:r>
        <w:t>High School Diploma</w:t>
      </w:r>
      <w:r w:rsidR="007D00B3">
        <w:t> |</w:t>
      </w:r>
      <w:r>
        <w:t xml:space="preserve"> June</w:t>
      </w:r>
      <w:r w:rsidR="007D00B3">
        <w:t> </w:t>
      </w:r>
      <w:r>
        <w:t>2009</w:t>
      </w:r>
      <w:r w:rsidR="007D00B3">
        <w:t> | </w:t>
      </w:r>
      <w:r>
        <w:t>Southwest High School, San Antonio, TX</w:t>
      </w:r>
    </w:p>
    <w:p w14:paraId="0AC94D3C" w14:textId="06B16374" w:rsidR="0072412D" w:rsidRDefault="00EE1FEB" w:rsidP="0072412D">
      <w:pPr>
        <w:pStyle w:val="Heading2"/>
      </w:pPr>
      <w:r w:rsidRPr="00EE1FEB">
        <w:rPr>
          <w:caps w:val="0"/>
          <w:color w:val="4E4E4E" w:themeColor="accent1" w:themeTint="BF"/>
          <w:sz w:val="28"/>
          <w:szCs w:val="32"/>
        </w:rPr>
        <w:t>Certifications</w:t>
      </w:r>
    </w:p>
    <w:p w14:paraId="6AAEEC85" w14:textId="0BC69D46" w:rsidR="00DE44C7" w:rsidRDefault="00DE44C7" w:rsidP="00DE44C7">
      <w:pPr>
        <w:pStyle w:val="Heading2"/>
      </w:pPr>
      <w:r>
        <w:t>MTA: DB Fundamentals – Certified 2021</w:t>
      </w:r>
    </w:p>
    <w:p w14:paraId="5D8C3555" w14:textId="0F7E7E0B" w:rsidR="00EA0491" w:rsidRDefault="00EA0491" w:rsidP="00DE44C7">
      <w:pPr>
        <w:pStyle w:val="Heading2"/>
      </w:pPr>
      <w:r>
        <w:t>AWS Cloud Practicioner – Sitting for test in November</w:t>
      </w:r>
    </w:p>
    <w:sdt>
      <w:sdtPr>
        <w:alias w:val="Experience:"/>
        <w:tag w:val="Experience:"/>
        <w:id w:val="1494989950"/>
        <w:placeholder>
          <w:docPart w:val="66DB163133AD461ABAEC71769BC0A7BB"/>
        </w:placeholder>
        <w:temporary/>
        <w:showingPlcHdr/>
        <w15:appearance w15:val="hidden"/>
      </w:sdtPr>
      <w:sdtContent>
        <w:p w14:paraId="3D1F3B82" w14:textId="77777777" w:rsidR="00394A6D" w:rsidRDefault="007D00B3">
          <w:pPr>
            <w:pStyle w:val="Heading1"/>
          </w:pPr>
          <w:r>
            <w:t>Experience</w:t>
          </w:r>
        </w:p>
      </w:sdtContent>
    </w:sdt>
    <w:p w14:paraId="37F1B671" w14:textId="67A4A207" w:rsidR="00B9305A" w:rsidRDefault="00B9305A">
      <w:pPr>
        <w:pStyle w:val="Heading2"/>
      </w:pPr>
      <w:r>
        <w:t>Junior System Administrator | GoReact | M</w:t>
      </w:r>
      <w:r w:rsidR="0072412D">
        <w:t>arch 2022 to October 2022</w:t>
      </w:r>
    </w:p>
    <w:p w14:paraId="378E6390" w14:textId="22B3A5B5" w:rsidR="00A57420" w:rsidRDefault="0072412D" w:rsidP="0000131C">
      <w:pPr>
        <w:pStyle w:val="ListBullet"/>
        <w:numPr>
          <w:ilvl w:val="0"/>
          <w:numId w:val="0"/>
        </w:numPr>
        <w:ind w:left="360" w:hanging="360"/>
      </w:pPr>
      <w:r>
        <w:t xml:space="preserve">As the Junior System Administrator for </w:t>
      </w:r>
      <w:proofErr w:type="spellStart"/>
      <w:r>
        <w:t>GoReact</w:t>
      </w:r>
      <w:proofErr w:type="spellEnd"/>
      <w:r>
        <w:t xml:space="preserve">, </w:t>
      </w:r>
      <w:r w:rsidR="00744997">
        <w:t xml:space="preserve">I </w:t>
      </w:r>
      <w:r w:rsidR="00A54434">
        <w:t>managed</w:t>
      </w:r>
      <w:r w:rsidR="00744997">
        <w:t xml:space="preserve"> the entire IT </w:t>
      </w:r>
      <w:r w:rsidR="0000131C">
        <w:t>department. Administered mainly MacOS devices</w:t>
      </w:r>
      <w:r w:rsidR="00A57420">
        <w:t xml:space="preserve"> alongside Windows devices</w:t>
      </w:r>
      <w:r w:rsidR="0000131C">
        <w:t>.</w:t>
      </w:r>
      <w:r w:rsidR="00B41875">
        <w:t xml:space="preserve"> Delivered IT infrastructure through code.</w:t>
      </w:r>
    </w:p>
    <w:p w14:paraId="28A897EF" w14:textId="1A2ED77F" w:rsidR="006D112B" w:rsidRDefault="00595058" w:rsidP="006D112B">
      <w:pPr>
        <w:pStyle w:val="ListBullet"/>
        <w:numPr>
          <w:ilvl w:val="0"/>
          <w:numId w:val="28"/>
        </w:numPr>
      </w:pPr>
      <w:r w:rsidRPr="00595058">
        <w:t>Equipment setup, configuration, and managemen</w:t>
      </w:r>
      <w:r w:rsidR="0004650A">
        <w:t xml:space="preserve">t </w:t>
      </w:r>
      <w:r w:rsidRPr="00595058">
        <w:t>via automated tools.</w:t>
      </w:r>
    </w:p>
    <w:p w14:paraId="25D7740D" w14:textId="7C020F09" w:rsidR="006D112B" w:rsidRPr="00595058" w:rsidRDefault="0004650A" w:rsidP="006D112B">
      <w:pPr>
        <w:pStyle w:val="ListBullet"/>
        <w:numPr>
          <w:ilvl w:val="0"/>
          <w:numId w:val="28"/>
        </w:numPr>
      </w:pPr>
      <w:r>
        <w:t>Manage Gitlab Instance for production environment.</w:t>
      </w:r>
    </w:p>
    <w:p w14:paraId="4D935D93" w14:textId="69957934" w:rsidR="00A57420" w:rsidRDefault="00A57420" w:rsidP="00A57420">
      <w:pPr>
        <w:pStyle w:val="ListBullet"/>
        <w:numPr>
          <w:ilvl w:val="0"/>
          <w:numId w:val="28"/>
        </w:numPr>
      </w:pPr>
      <w:r>
        <w:t>Created Documentation for all missing IT procedures</w:t>
      </w:r>
      <w:r w:rsidR="00FE3E1A">
        <w:t>.</w:t>
      </w:r>
    </w:p>
    <w:p w14:paraId="02610898" w14:textId="1792FA0A" w:rsidR="006D112B" w:rsidRDefault="006D112B" w:rsidP="00A57420">
      <w:pPr>
        <w:pStyle w:val="ListBullet"/>
        <w:numPr>
          <w:ilvl w:val="0"/>
          <w:numId w:val="28"/>
        </w:numPr>
      </w:pPr>
      <w:r w:rsidRPr="006D112B">
        <w:t>User management via G-Suite, office productivity via Office365, phone services with RingCentral</w:t>
      </w:r>
      <w:r>
        <w:t>.</w:t>
      </w:r>
    </w:p>
    <w:p w14:paraId="4F64D577" w14:textId="058BF676" w:rsidR="00A57420" w:rsidRDefault="00A57420" w:rsidP="00A57420">
      <w:pPr>
        <w:pStyle w:val="ListBullet"/>
        <w:numPr>
          <w:ilvl w:val="0"/>
          <w:numId w:val="0"/>
        </w:numPr>
        <w:ind w:left="360"/>
      </w:pPr>
      <w:r>
        <w:t xml:space="preserve">Tools Used: Git, Linux, Python, NGINX. </w:t>
      </w:r>
      <w:r w:rsidR="00D358C8">
        <w:t xml:space="preserve">OVPN, </w:t>
      </w:r>
      <w:r>
        <w:t>JIRA, Zoom, Slack, Office365 Admin, Google Workspace,</w:t>
      </w:r>
      <w:r w:rsidR="00C70704">
        <w:t xml:space="preserve"> Google Cloud, </w:t>
      </w:r>
      <w:proofErr w:type="spellStart"/>
      <w:r w:rsidR="00A54434">
        <w:t>Jumpcloud</w:t>
      </w:r>
      <w:proofErr w:type="spellEnd"/>
      <w:r w:rsidR="00A54434">
        <w:t>, API’s, Apple MDM</w:t>
      </w:r>
      <w:r w:rsidR="00B41875">
        <w:t xml:space="preserve">, </w:t>
      </w:r>
      <w:proofErr w:type="spellStart"/>
      <w:r w:rsidR="00B41875">
        <w:t>GoPhish</w:t>
      </w:r>
      <w:proofErr w:type="spellEnd"/>
      <w:r w:rsidR="00B41875">
        <w:t xml:space="preserve">, Docker, Gitlab, Ubiquiti, Munki, FOG, </w:t>
      </w:r>
      <w:r w:rsidR="00665E9A">
        <w:t>AWS (EC2, S3, Block Storage)</w:t>
      </w:r>
      <w:r w:rsidR="00B41875">
        <w:t>, Terraform, Puppet.</w:t>
      </w:r>
    </w:p>
    <w:p w14:paraId="7DE876BA" w14:textId="77777777" w:rsidR="0000131C" w:rsidRDefault="0000131C" w:rsidP="00744997">
      <w:pPr>
        <w:pStyle w:val="ListBullet"/>
        <w:numPr>
          <w:ilvl w:val="0"/>
          <w:numId w:val="0"/>
        </w:numPr>
        <w:ind w:left="360" w:hanging="360"/>
      </w:pPr>
    </w:p>
    <w:p w14:paraId="723ACBEE" w14:textId="1D578C37" w:rsidR="00394A6D" w:rsidRDefault="002306FF">
      <w:pPr>
        <w:pStyle w:val="Heading2"/>
      </w:pPr>
      <w:r>
        <w:lastRenderedPageBreak/>
        <w:t>Enterprise Support Engineer</w:t>
      </w:r>
      <w:r w:rsidR="007D00B3">
        <w:t> | </w:t>
      </w:r>
      <w:r>
        <w:t>MasterControl</w:t>
      </w:r>
      <w:r w:rsidR="007D00B3">
        <w:t> | </w:t>
      </w:r>
      <w:r w:rsidR="00B863A4">
        <w:t>March 20</w:t>
      </w:r>
      <w:r w:rsidR="001F6392">
        <w:t>21</w:t>
      </w:r>
      <w:r w:rsidR="0077621B">
        <w:t xml:space="preserve"> </w:t>
      </w:r>
      <w:r w:rsidR="004B004A">
        <w:t>–</w:t>
      </w:r>
      <w:r w:rsidR="0077621B">
        <w:t xml:space="preserve"> </w:t>
      </w:r>
      <w:r w:rsidR="004B004A">
        <w:t>March 2022</w:t>
      </w:r>
    </w:p>
    <w:p w14:paraId="74B6DCE1" w14:textId="3EF8F1A1" w:rsidR="0078502F" w:rsidRDefault="0078502F" w:rsidP="0078502F">
      <w:pPr>
        <w:pStyle w:val="ListBullet"/>
        <w:numPr>
          <w:ilvl w:val="0"/>
          <w:numId w:val="0"/>
        </w:numPr>
        <w:ind w:left="360" w:hanging="360"/>
      </w:pPr>
      <w:r>
        <w:t>As a TSE for MasterControl, we supported and resolved MasterControl customers issues through email and phone in a timely manner, and to a high level of customer satisfaction. Managed an active caseload of 50 to 80 issues at one time.</w:t>
      </w:r>
    </w:p>
    <w:p w14:paraId="2644A8BD" w14:textId="77777777" w:rsidR="0078502F" w:rsidRDefault="0078502F" w:rsidP="0078502F">
      <w:pPr>
        <w:pStyle w:val="ListBullet"/>
        <w:numPr>
          <w:ilvl w:val="0"/>
          <w:numId w:val="0"/>
        </w:numPr>
        <w:ind w:left="360"/>
      </w:pPr>
      <w:r>
        <w:t>• Used Knowledge base documentation to learn proprietary documentation QMS software</w:t>
      </w:r>
    </w:p>
    <w:p w14:paraId="330A1E06" w14:textId="77777777" w:rsidR="0078502F" w:rsidRDefault="0078502F" w:rsidP="0078502F">
      <w:pPr>
        <w:pStyle w:val="ListBullet"/>
        <w:numPr>
          <w:ilvl w:val="0"/>
          <w:numId w:val="0"/>
        </w:numPr>
        <w:ind w:left="360"/>
      </w:pPr>
      <w:r>
        <w:t>• Query and understand Microsoft SQL. Ran updates and commits in environment after research and approval.</w:t>
      </w:r>
    </w:p>
    <w:p w14:paraId="262E8AF9" w14:textId="77777777" w:rsidR="0078502F" w:rsidRDefault="0078502F" w:rsidP="0078502F">
      <w:pPr>
        <w:pStyle w:val="ListBullet"/>
        <w:numPr>
          <w:ilvl w:val="0"/>
          <w:numId w:val="0"/>
        </w:numPr>
        <w:ind w:left="360"/>
      </w:pPr>
      <w:r>
        <w:t>• Documented and assessed new defects efficiently for ETD team</w:t>
      </w:r>
    </w:p>
    <w:p w14:paraId="54AE6444" w14:textId="53249F1D" w:rsidR="00394A6D" w:rsidRDefault="0078502F" w:rsidP="0078502F">
      <w:pPr>
        <w:pStyle w:val="ListBullet"/>
        <w:numPr>
          <w:ilvl w:val="0"/>
          <w:numId w:val="0"/>
        </w:numPr>
        <w:ind w:left="360"/>
      </w:pPr>
      <w:r>
        <w:t>Tools Used: ServiceNow, Windows Server, Windows Remote Desktop, WebEx, Microsoft SQL, Office 365, Tomcat, Apache, Okta, Grafana, Uptrends, Zoom</w:t>
      </w:r>
    </w:p>
    <w:p w14:paraId="414979D1" w14:textId="14247A2E" w:rsidR="00394A6D" w:rsidRDefault="00FC4D96">
      <w:pPr>
        <w:pStyle w:val="Heading2"/>
      </w:pPr>
      <w:r>
        <w:t>IT support Associate</w:t>
      </w:r>
      <w:r w:rsidR="00E93126">
        <w:t xml:space="preserve"> II</w:t>
      </w:r>
      <w:r w:rsidR="007D00B3">
        <w:t> | </w:t>
      </w:r>
      <w:r w:rsidR="00E93126">
        <w:t>Amazon.com</w:t>
      </w:r>
      <w:r w:rsidR="007D00B3">
        <w:t> | </w:t>
      </w:r>
      <w:r w:rsidR="007F2821">
        <w:t>September 2020</w:t>
      </w:r>
      <w:r w:rsidR="0077621B">
        <w:t xml:space="preserve"> </w:t>
      </w:r>
      <w:r w:rsidR="007F2821">
        <w:t>–</w:t>
      </w:r>
      <w:r w:rsidR="0077621B">
        <w:t xml:space="preserve"> </w:t>
      </w:r>
      <w:r w:rsidR="007F2821">
        <w:t>March 2021</w:t>
      </w:r>
    </w:p>
    <w:p w14:paraId="5F0AF3F4" w14:textId="62ECCAB6" w:rsidR="00990AEF" w:rsidRPr="00AF53B8" w:rsidRDefault="009178BC" w:rsidP="002C58F9">
      <w:pPr>
        <w:pStyle w:val="ListBullet"/>
        <w:numPr>
          <w:ilvl w:val="0"/>
          <w:numId w:val="0"/>
        </w:numPr>
        <w:ind w:left="360" w:hanging="360"/>
      </w:pPr>
      <w:r w:rsidRPr="00AF53B8">
        <w:t xml:space="preserve">Picked up more direct IT skills as an L3 for the SLC1 Fulfillment Center. I was responsible for supporting and maintaining all IT owned gear within the Fulfillment Center. With issues arising from a ticket que and in person, we were responsible for maintaining priority of cases and proper documentation of issues. Other responsibilities included daily audits, assisting engineers run change managements, and helping mentor and train the best IT team on the planet. </w:t>
      </w:r>
      <w:r w:rsidR="009406A1" w:rsidRPr="00AF53B8">
        <w:t xml:space="preserve">Projects maintained: IT equipment upgrades, server and switch upgrades. </w:t>
      </w:r>
    </w:p>
    <w:p w14:paraId="223D10BA" w14:textId="77777777" w:rsidR="009406A1" w:rsidRDefault="009406A1" w:rsidP="009406A1">
      <w:pPr>
        <w:pStyle w:val="ListBullet"/>
        <w:numPr>
          <w:ilvl w:val="0"/>
          <w:numId w:val="0"/>
        </w:numPr>
        <w:ind w:left="360" w:hanging="360"/>
      </w:pPr>
    </w:p>
    <w:p w14:paraId="55E26231" w14:textId="4703AD9C" w:rsidR="009406A1" w:rsidRDefault="009406A1" w:rsidP="009406A1">
      <w:pPr>
        <w:pStyle w:val="Heading2"/>
      </w:pPr>
      <w:r>
        <w:t xml:space="preserve">Enterprise Support Engineer | MasterControl | September 2019– </w:t>
      </w:r>
      <w:r w:rsidR="002C58F9">
        <w:t>July</w:t>
      </w:r>
      <w:r>
        <w:t xml:space="preserve"> 202</w:t>
      </w:r>
      <w:r w:rsidR="002C58F9">
        <w:t>0</w:t>
      </w:r>
    </w:p>
    <w:p w14:paraId="6652D9CD" w14:textId="4C709F6F" w:rsidR="002C58F9" w:rsidRDefault="007E2D01" w:rsidP="007E2D01">
      <w:pPr>
        <w:pStyle w:val="ListBullet"/>
        <w:numPr>
          <w:ilvl w:val="0"/>
          <w:numId w:val="0"/>
        </w:numPr>
        <w:ind w:left="360" w:hanging="360"/>
      </w:pPr>
      <w:r>
        <w:t xml:space="preserve">Please see above experience with same title. Position was terminated due to Covid-19 restructoring. </w:t>
      </w:r>
    </w:p>
    <w:p w14:paraId="3540A91F" w14:textId="77777777" w:rsidR="00DF1B89" w:rsidRDefault="00DF1B89" w:rsidP="007E2D01">
      <w:pPr>
        <w:pStyle w:val="ListBullet"/>
        <w:numPr>
          <w:ilvl w:val="0"/>
          <w:numId w:val="0"/>
        </w:numPr>
        <w:ind w:left="360" w:hanging="360"/>
      </w:pPr>
    </w:p>
    <w:p w14:paraId="6F6748B0" w14:textId="019043AA" w:rsidR="00214A04" w:rsidRDefault="00953724" w:rsidP="00214A04">
      <w:pPr>
        <w:pStyle w:val="Heading2"/>
      </w:pPr>
      <w:r>
        <w:t>TECHNICAL SUPPORT</w:t>
      </w:r>
      <w:r w:rsidR="00214A04">
        <w:t xml:space="preserve"> Engineer</w:t>
      </w:r>
      <w:r w:rsidR="00AF53B8">
        <w:t xml:space="preserve"> II</w:t>
      </w:r>
      <w:r w:rsidR="00214A04">
        <w:t> | Novarad | </w:t>
      </w:r>
      <w:r>
        <w:t>August</w:t>
      </w:r>
      <w:r w:rsidR="00214A04">
        <w:t xml:space="preserve"> 201</w:t>
      </w:r>
      <w:r w:rsidR="00B207D2">
        <w:t>8</w:t>
      </w:r>
      <w:r w:rsidR="00214A04">
        <w:t xml:space="preserve">– </w:t>
      </w:r>
      <w:r>
        <w:t>September</w:t>
      </w:r>
      <w:r w:rsidR="00214A04">
        <w:t xml:space="preserve"> 20</w:t>
      </w:r>
      <w:r>
        <w:t>19</w:t>
      </w:r>
    </w:p>
    <w:p w14:paraId="1581D5A4" w14:textId="2B54E89E" w:rsidR="00F767BC" w:rsidRDefault="00F767BC" w:rsidP="00AF53B8">
      <w:pPr>
        <w:pStyle w:val="ListBullet"/>
        <w:numPr>
          <w:ilvl w:val="0"/>
          <w:numId w:val="0"/>
        </w:numPr>
        <w:ind w:left="360" w:hanging="360"/>
      </w:pPr>
      <w:r w:rsidRPr="00AF53B8">
        <w:t xml:space="preserve">As a TSE II for </w:t>
      </w:r>
      <w:proofErr w:type="spellStart"/>
      <w:r w:rsidRPr="00AF53B8">
        <w:t>Novarad</w:t>
      </w:r>
      <w:proofErr w:type="spellEnd"/>
      <w:r w:rsidRPr="00AF53B8">
        <w:t>, we assisted and maintained servers and the radiology application for clinics across the globe. One night on call, helped an individual upload a patient’s x-rays so they didn’t need open heart surgery in a third world country. Managed an active caseload of 15 to 20 issues at one time.</w:t>
      </w:r>
      <w:r w:rsidRPr="00AF53B8">
        <w:br/>
        <w:t xml:space="preserve">• Use a variety of Windows systems </w:t>
      </w:r>
      <w:r w:rsidR="00AF53B8">
        <w:t>&amp;</w:t>
      </w:r>
      <w:r w:rsidRPr="00AF53B8">
        <w:t xml:space="preserve"> virtual environments to manage radiology department</w:t>
      </w:r>
      <w:r w:rsidR="00AF53B8">
        <w:t>s.</w:t>
      </w:r>
      <w:r w:rsidRPr="00AF53B8">
        <w:br/>
        <w:t>• Used Bash scripts to sort image folders on server to look for errors</w:t>
      </w:r>
      <w:r w:rsidRPr="00AF53B8">
        <w:br/>
        <w:t>• Worked in PostgreSQL to query troubleshoot issues with serialization of images.</w:t>
      </w:r>
      <w:r w:rsidRPr="00AF53B8">
        <w:br/>
        <w:t>• Worked on Call to diagnose issues as part of after-hours support 1 week a month.</w:t>
      </w:r>
      <w:r w:rsidRPr="00AF53B8">
        <w:br/>
        <w:t xml:space="preserve">Tools Used: PostgreSQL, Microsoft CRM, Wireshark, Windows Server, Active Directory, </w:t>
      </w:r>
      <w:proofErr w:type="spellStart"/>
      <w:r w:rsidRPr="00AF53B8">
        <w:t>Icinga</w:t>
      </w:r>
      <w:proofErr w:type="spellEnd"/>
    </w:p>
    <w:p w14:paraId="5C2582BF" w14:textId="77777777" w:rsidR="004D3A68" w:rsidRDefault="004D3A68" w:rsidP="00AF53B8">
      <w:pPr>
        <w:pStyle w:val="ListBullet"/>
        <w:numPr>
          <w:ilvl w:val="0"/>
          <w:numId w:val="0"/>
        </w:numPr>
        <w:ind w:left="360" w:hanging="360"/>
      </w:pPr>
    </w:p>
    <w:p w14:paraId="28C6128A" w14:textId="585A85BC" w:rsidR="004D3A68" w:rsidRDefault="00AD456A" w:rsidP="00AD456A">
      <w:pPr>
        <w:pStyle w:val="Heading2"/>
      </w:pPr>
      <w:r>
        <w:t>Helpdesk Specialist, Corporate IT | YARDI | </w:t>
      </w:r>
      <w:r w:rsidR="00354A35">
        <w:t>November</w:t>
      </w:r>
      <w:r>
        <w:t xml:space="preserve"> 201</w:t>
      </w:r>
      <w:r w:rsidR="00354A35">
        <w:t>7</w:t>
      </w:r>
      <w:r>
        <w:t xml:space="preserve">– </w:t>
      </w:r>
      <w:r w:rsidR="00F664BB">
        <w:t>July</w:t>
      </w:r>
      <w:r>
        <w:t xml:space="preserve"> 201</w:t>
      </w:r>
      <w:r w:rsidR="00F664BB">
        <w:t>8</w:t>
      </w:r>
    </w:p>
    <w:p w14:paraId="14DC0782" w14:textId="059729C8" w:rsidR="00AD456A" w:rsidRDefault="00AD456A" w:rsidP="00A720A1">
      <w:pPr>
        <w:pStyle w:val="ListBullet"/>
        <w:numPr>
          <w:ilvl w:val="0"/>
          <w:numId w:val="0"/>
        </w:numPr>
        <w:ind w:left="360" w:hanging="360"/>
      </w:pPr>
      <w:r w:rsidRPr="00AD456A">
        <w:t>Responding to requests for technical assistance in person, via phone, or electronically. Updated and created new inventory control process for office.</w:t>
      </w:r>
      <w:r w:rsidRPr="00AD456A">
        <w:br/>
        <w:t>• Provided extensive networking and firsthand support to resolve PC issues.</w:t>
      </w:r>
      <w:r w:rsidRPr="00AD456A">
        <w:br/>
        <w:t>• Managed inventory control and new hire station builds.</w:t>
      </w:r>
      <w:r w:rsidRPr="00AD456A">
        <w:br/>
        <w:t>• Logged all issues in KACE ticketing syste</w:t>
      </w:r>
      <w:r w:rsidR="009A0F13">
        <w:t>m</w:t>
      </w:r>
      <w:r w:rsidRPr="00AD456A">
        <w:br/>
        <w:t>Tools used: Active Directory, Linux, ICINGA, Windows Office Admin, KACE</w:t>
      </w:r>
    </w:p>
    <w:p w14:paraId="7EF7A212" w14:textId="22A7E57F" w:rsidR="00AD456A" w:rsidRPr="00AF53B8" w:rsidRDefault="00AD456A" w:rsidP="00AF53B8">
      <w:pPr>
        <w:pStyle w:val="ListBullet"/>
        <w:numPr>
          <w:ilvl w:val="0"/>
          <w:numId w:val="0"/>
        </w:numPr>
        <w:ind w:left="360" w:hanging="360"/>
      </w:pPr>
    </w:p>
    <w:p w14:paraId="2B12162B" w14:textId="77777777" w:rsidR="00DF1B89" w:rsidRPr="00E3523B" w:rsidRDefault="00DF1B89" w:rsidP="007E2D01">
      <w:pPr>
        <w:pStyle w:val="ListBullet"/>
        <w:numPr>
          <w:ilvl w:val="0"/>
          <w:numId w:val="0"/>
        </w:numPr>
        <w:ind w:left="360" w:hanging="360"/>
        <w:rPr>
          <w:color w:val="FFFFFF" w:themeColor="background1"/>
        </w:rPr>
      </w:pPr>
    </w:p>
    <w:p w14:paraId="68BDEE3B" w14:textId="0F2FCC38" w:rsidR="009406A1" w:rsidRPr="00266511" w:rsidRDefault="009406A1" w:rsidP="009406A1">
      <w:pPr>
        <w:pStyle w:val="ListBullet"/>
        <w:numPr>
          <w:ilvl w:val="0"/>
          <w:numId w:val="0"/>
        </w:numPr>
        <w:ind w:left="360" w:hanging="360"/>
        <w:rPr>
          <w:sz w:val="10"/>
          <w:szCs w:val="10"/>
        </w:rPr>
      </w:pPr>
    </w:p>
    <w:sectPr w:rsidR="009406A1" w:rsidRPr="00266511" w:rsidSect="00374627">
      <w:footerReference w:type="default" r:id="rId11"/>
      <w:pgSz w:w="12240" w:h="15840"/>
      <w:pgMar w:top="1008" w:right="1008" w:bottom="1152" w:left="100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F443D" w14:textId="77777777" w:rsidR="009141E7" w:rsidRDefault="009141E7">
      <w:r>
        <w:separator/>
      </w:r>
    </w:p>
  </w:endnote>
  <w:endnote w:type="continuationSeparator" w:id="0">
    <w:p w14:paraId="418DB2AD" w14:textId="77777777" w:rsidR="009141E7" w:rsidRDefault="009141E7">
      <w:r>
        <w:continuationSeparator/>
      </w:r>
    </w:p>
  </w:endnote>
  <w:endnote w:type="continuationNotice" w:id="1">
    <w:p w14:paraId="1BEFE5C0" w14:textId="77777777" w:rsidR="009141E7" w:rsidRDefault="009141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7930"/>
      <w:docPartObj>
        <w:docPartGallery w:val="Page Numbers (Bottom of Page)"/>
        <w:docPartUnique/>
      </w:docPartObj>
    </w:sdtPr>
    <w:sdtEndPr>
      <w:rPr>
        <w:noProof/>
      </w:rPr>
    </w:sdtEndPr>
    <w:sdtContent>
      <w:p w14:paraId="05AE43BE" w14:textId="77777777" w:rsidR="00394A6D" w:rsidRDefault="007D00B3">
        <w:pPr>
          <w:pStyle w:val="Footer"/>
        </w:pPr>
        <w:r>
          <w:fldChar w:fldCharType="begin"/>
        </w:r>
        <w:r>
          <w:instrText xml:space="preserve"> PAGE   \* MERGEFORMAT </w:instrText>
        </w:r>
        <w:r>
          <w:fldChar w:fldCharType="separate"/>
        </w:r>
        <w:r w:rsidR="005E5E5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CC4F5" w14:textId="77777777" w:rsidR="009141E7" w:rsidRDefault="009141E7">
      <w:r>
        <w:separator/>
      </w:r>
    </w:p>
  </w:footnote>
  <w:footnote w:type="continuationSeparator" w:id="0">
    <w:p w14:paraId="1EA5EA05" w14:textId="77777777" w:rsidR="009141E7" w:rsidRDefault="009141E7">
      <w:r>
        <w:continuationSeparator/>
      </w:r>
    </w:p>
  </w:footnote>
  <w:footnote w:type="continuationNotice" w:id="1">
    <w:p w14:paraId="16D938F5" w14:textId="77777777" w:rsidR="009141E7" w:rsidRDefault="009141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F9CDFF2"/>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36CE2D5A"/>
    <w:multiLevelType w:val="multilevel"/>
    <w:tmpl w:val="2822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2"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B3D171B"/>
    <w:multiLevelType w:val="hybridMultilevel"/>
    <w:tmpl w:val="4462B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083341">
    <w:abstractNumId w:val="9"/>
  </w:num>
  <w:num w:numId="2" w16cid:durableId="596062131">
    <w:abstractNumId w:val="9"/>
    <w:lvlOverride w:ilvl="0">
      <w:startOverride w:val="1"/>
    </w:lvlOverride>
  </w:num>
  <w:num w:numId="3" w16cid:durableId="964309075">
    <w:abstractNumId w:val="9"/>
    <w:lvlOverride w:ilvl="0">
      <w:startOverride w:val="1"/>
    </w:lvlOverride>
  </w:num>
  <w:num w:numId="4" w16cid:durableId="852377159">
    <w:abstractNumId w:val="9"/>
    <w:lvlOverride w:ilvl="0">
      <w:startOverride w:val="1"/>
    </w:lvlOverride>
  </w:num>
  <w:num w:numId="5" w16cid:durableId="502624238">
    <w:abstractNumId w:val="7"/>
  </w:num>
  <w:num w:numId="6" w16cid:durableId="345795106">
    <w:abstractNumId w:val="6"/>
  </w:num>
  <w:num w:numId="7" w16cid:durableId="410735693">
    <w:abstractNumId w:val="5"/>
  </w:num>
  <w:num w:numId="8" w16cid:durableId="480579587">
    <w:abstractNumId w:val="4"/>
  </w:num>
  <w:num w:numId="9" w16cid:durableId="811678880">
    <w:abstractNumId w:val="8"/>
  </w:num>
  <w:num w:numId="10" w16cid:durableId="1015764933">
    <w:abstractNumId w:val="3"/>
  </w:num>
  <w:num w:numId="11" w16cid:durableId="1283150471">
    <w:abstractNumId w:val="2"/>
  </w:num>
  <w:num w:numId="12" w16cid:durableId="2066294005">
    <w:abstractNumId w:val="1"/>
  </w:num>
  <w:num w:numId="13" w16cid:durableId="905721835">
    <w:abstractNumId w:val="0"/>
  </w:num>
  <w:num w:numId="14" w16cid:durableId="520893675">
    <w:abstractNumId w:val="11"/>
  </w:num>
  <w:num w:numId="15" w16cid:durableId="759302710">
    <w:abstractNumId w:val="11"/>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984818881">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845293013">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995260281">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67387622">
    <w:abstractNumId w:val="12"/>
  </w:num>
  <w:num w:numId="20" w16cid:durableId="607473814">
    <w:abstractNumId w:val="11"/>
  </w:num>
  <w:num w:numId="21" w16cid:durableId="650907959">
    <w:abstractNumId w:val="11"/>
  </w:num>
  <w:num w:numId="22" w16cid:durableId="1132668973">
    <w:abstractNumId w:val="11"/>
  </w:num>
  <w:num w:numId="23" w16cid:durableId="1696344187">
    <w:abstractNumId w:val="11"/>
  </w:num>
  <w:num w:numId="24" w16cid:durableId="1239092717">
    <w:abstractNumId w:val="11"/>
  </w:num>
  <w:num w:numId="25" w16cid:durableId="1907567875">
    <w:abstractNumId w:val="11"/>
  </w:num>
  <w:num w:numId="26" w16cid:durableId="133331843">
    <w:abstractNumId w:val="11"/>
  </w:num>
  <w:num w:numId="27" w16cid:durableId="646127387">
    <w:abstractNumId w:val="11"/>
  </w:num>
  <w:num w:numId="28" w16cid:durableId="362444614">
    <w:abstractNumId w:val="13"/>
  </w:num>
  <w:num w:numId="29" w16cid:durableId="1487160961">
    <w:abstractNumId w:val="11"/>
  </w:num>
  <w:num w:numId="30" w16cid:durableId="869221922">
    <w:abstractNumId w:val="11"/>
  </w:num>
  <w:num w:numId="31" w16cid:durableId="4658547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57"/>
    <w:rsid w:val="0000131C"/>
    <w:rsid w:val="0004650A"/>
    <w:rsid w:val="000529C8"/>
    <w:rsid w:val="00074BBA"/>
    <w:rsid w:val="001466F5"/>
    <w:rsid w:val="001473AD"/>
    <w:rsid w:val="00177633"/>
    <w:rsid w:val="001E79ED"/>
    <w:rsid w:val="001F34A1"/>
    <w:rsid w:val="001F6392"/>
    <w:rsid w:val="00214A04"/>
    <w:rsid w:val="002306FF"/>
    <w:rsid w:val="002532CD"/>
    <w:rsid w:val="002634A7"/>
    <w:rsid w:val="00266511"/>
    <w:rsid w:val="002A1E12"/>
    <w:rsid w:val="002C58F9"/>
    <w:rsid w:val="00354A35"/>
    <w:rsid w:val="00374627"/>
    <w:rsid w:val="00383833"/>
    <w:rsid w:val="00394A6D"/>
    <w:rsid w:val="00394D3C"/>
    <w:rsid w:val="003B4706"/>
    <w:rsid w:val="003F19B9"/>
    <w:rsid w:val="00437D98"/>
    <w:rsid w:val="004476A1"/>
    <w:rsid w:val="004B004A"/>
    <w:rsid w:val="004D3A68"/>
    <w:rsid w:val="005114E7"/>
    <w:rsid w:val="00564021"/>
    <w:rsid w:val="00595058"/>
    <w:rsid w:val="005E44DA"/>
    <w:rsid w:val="005E5E55"/>
    <w:rsid w:val="00616068"/>
    <w:rsid w:val="00665E9A"/>
    <w:rsid w:val="00673206"/>
    <w:rsid w:val="006D112B"/>
    <w:rsid w:val="006E401C"/>
    <w:rsid w:val="006F2FD2"/>
    <w:rsid w:val="0072412D"/>
    <w:rsid w:val="00744997"/>
    <w:rsid w:val="0076464E"/>
    <w:rsid w:val="00770F31"/>
    <w:rsid w:val="0077621B"/>
    <w:rsid w:val="0078502F"/>
    <w:rsid w:val="007963CE"/>
    <w:rsid w:val="007D00B3"/>
    <w:rsid w:val="007E2D01"/>
    <w:rsid w:val="007F2821"/>
    <w:rsid w:val="007F3440"/>
    <w:rsid w:val="008916B6"/>
    <w:rsid w:val="008B2F0F"/>
    <w:rsid w:val="008E10EB"/>
    <w:rsid w:val="009141E7"/>
    <w:rsid w:val="009178BC"/>
    <w:rsid w:val="009406A1"/>
    <w:rsid w:val="0094243A"/>
    <w:rsid w:val="00953724"/>
    <w:rsid w:val="009763C8"/>
    <w:rsid w:val="00990AEF"/>
    <w:rsid w:val="009A0F13"/>
    <w:rsid w:val="00A54434"/>
    <w:rsid w:val="00A57420"/>
    <w:rsid w:val="00A63EBA"/>
    <w:rsid w:val="00A720A1"/>
    <w:rsid w:val="00A8131A"/>
    <w:rsid w:val="00A94071"/>
    <w:rsid w:val="00AD456A"/>
    <w:rsid w:val="00AF53B8"/>
    <w:rsid w:val="00B207D2"/>
    <w:rsid w:val="00B41875"/>
    <w:rsid w:val="00B42656"/>
    <w:rsid w:val="00B6151D"/>
    <w:rsid w:val="00B769EE"/>
    <w:rsid w:val="00B863A4"/>
    <w:rsid w:val="00B9305A"/>
    <w:rsid w:val="00BE5265"/>
    <w:rsid w:val="00BE5BDE"/>
    <w:rsid w:val="00C12D24"/>
    <w:rsid w:val="00C57E43"/>
    <w:rsid w:val="00C70704"/>
    <w:rsid w:val="00C72B59"/>
    <w:rsid w:val="00CA32A0"/>
    <w:rsid w:val="00CC75DB"/>
    <w:rsid w:val="00D13D57"/>
    <w:rsid w:val="00D31EBF"/>
    <w:rsid w:val="00D33143"/>
    <w:rsid w:val="00D358C8"/>
    <w:rsid w:val="00D56207"/>
    <w:rsid w:val="00D765AF"/>
    <w:rsid w:val="00DC1F74"/>
    <w:rsid w:val="00DD30D6"/>
    <w:rsid w:val="00DD4208"/>
    <w:rsid w:val="00DE44C7"/>
    <w:rsid w:val="00DF1B89"/>
    <w:rsid w:val="00E3523B"/>
    <w:rsid w:val="00E35D33"/>
    <w:rsid w:val="00E92B62"/>
    <w:rsid w:val="00E93126"/>
    <w:rsid w:val="00EA0491"/>
    <w:rsid w:val="00EA2B92"/>
    <w:rsid w:val="00EE1FEB"/>
    <w:rsid w:val="00F117C8"/>
    <w:rsid w:val="00F664BB"/>
    <w:rsid w:val="00F7126A"/>
    <w:rsid w:val="00F767BC"/>
    <w:rsid w:val="00FC4D96"/>
    <w:rsid w:val="00FE3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20298"/>
  <w15:chartTrackingRefBased/>
  <w15:docId w15:val="{E2EAB85A-02DB-CC44-8EA0-6C4A1024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7BC"/>
    <w:pPr>
      <w:spacing w:after="0"/>
    </w:pPr>
    <w:rPr>
      <w:rFonts w:ascii="Times New Roman" w:eastAsia="Times New Roman" w:hAnsi="Times New Roman" w:cs="Times New Roman"/>
      <w:color w:val="auto"/>
      <w:sz w:val="24"/>
      <w:szCs w:val="24"/>
      <w:lang w:eastAsia="en-US"/>
    </w:rPr>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outlineLvl w:val="2"/>
    </w:pPr>
    <w:rPr>
      <w:rFonts w:asciiTheme="majorHAnsi" w:eastAsiaTheme="majorEastAsia" w:hAnsiTheme="majorHAnsi" w:cstheme="majorBidi"/>
      <w:color w:val="090909" w:themeColor="accent1" w:themeShade="7F"/>
    </w:rPr>
  </w:style>
  <w:style w:type="paragraph" w:styleId="Heading4">
    <w:name w:val="heading 4"/>
    <w:basedOn w:val="Normal"/>
    <w:next w:val="Normal"/>
    <w:link w:val="Heading4Char"/>
    <w:uiPriority w:val="9"/>
    <w:semiHidden/>
    <w:unhideWhenUsed/>
    <w:qFormat/>
    <w:rsid w:val="00CC75DB"/>
    <w:pPr>
      <w:keepNext/>
      <w:keepLines/>
      <w:spacing w:before="4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szCs w:val="20"/>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CC75DB"/>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ind w:left="220" w:hanging="220"/>
    </w:pPr>
  </w:style>
  <w:style w:type="paragraph" w:styleId="Index2">
    <w:name w:val="index 2"/>
    <w:basedOn w:val="Normal"/>
    <w:next w:val="Normal"/>
    <w:autoRedefine/>
    <w:uiPriority w:val="99"/>
    <w:semiHidden/>
    <w:unhideWhenUsed/>
    <w:rsid w:val="00CC75DB"/>
    <w:pPr>
      <w:ind w:left="440" w:hanging="220"/>
    </w:pPr>
  </w:style>
  <w:style w:type="paragraph" w:styleId="Index3">
    <w:name w:val="index 3"/>
    <w:basedOn w:val="Normal"/>
    <w:next w:val="Normal"/>
    <w:autoRedefine/>
    <w:uiPriority w:val="99"/>
    <w:semiHidden/>
    <w:unhideWhenUsed/>
    <w:rsid w:val="00CC75DB"/>
    <w:pPr>
      <w:ind w:left="660" w:hanging="220"/>
    </w:pPr>
  </w:style>
  <w:style w:type="paragraph" w:styleId="Index4">
    <w:name w:val="index 4"/>
    <w:basedOn w:val="Normal"/>
    <w:next w:val="Normal"/>
    <w:autoRedefine/>
    <w:uiPriority w:val="99"/>
    <w:semiHidden/>
    <w:unhideWhenUsed/>
    <w:rsid w:val="00CC75DB"/>
    <w:pPr>
      <w:ind w:left="880" w:hanging="220"/>
    </w:pPr>
  </w:style>
  <w:style w:type="paragraph" w:styleId="Index5">
    <w:name w:val="index 5"/>
    <w:basedOn w:val="Normal"/>
    <w:next w:val="Normal"/>
    <w:autoRedefine/>
    <w:uiPriority w:val="99"/>
    <w:semiHidden/>
    <w:unhideWhenUsed/>
    <w:rsid w:val="00CC75DB"/>
    <w:pPr>
      <w:ind w:left="1100" w:hanging="220"/>
    </w:pPr>
  </w:style>
  <w:style w:type="paragraph" w:styleId="Index6">
    <w:name w:val="index 6"/>
    <w:basedOn w:val="Normal"/>
    <w:next w:val="Normal"/>
    <w:autoRedefine/>
    <w:uiPriority w:val="99"/>
    <w:semiHidden/>
    <w:unhideWhenUsed/>
    <w:rsid w:val="00CC75DB"/>
    <w:pPr>
      <w:ind w:left="1320" w:hanging="220"/>
    </w:pPr>
  </w:style>
  <w:style w:type="paragraph" w:styleId="Index7">
    <w:name w:val="index 7"/>
    <w:basedOn w:val="Normal"/>
    <w:next w:val="Normal"/>
    <w:autoRedefine/>
    <w:uiPriority w:val="99"/>
    <w:semiHidden/>
    <w:unhideWhenUsed/>
    <w:rsid w:val="00CC75DB"/>
    <w:pPr>
      <w:ind w:left="1540" w:hanging="220"/>
    </w:pPr>
  </w:style>
  <w:style w:type="paragraph" w:styleId="Index8">
    <w:name w:val="index 8"/>
    <w:basedOn w:val="Normal"/>
    <w:next w:val="Normal"/>
    <w:autoRedefine/>
    <w:uiPriority w:val="99"/>
    <w:semiHidden/>
    <w:unhideWhenUsed/>
    <w:rsid w:val="00CC75DB"/>
    <w:pPr>
      <w:ind w:left="1760" w:hanging="220"/>
    </w:pPr>
  </w:style>
  <w:style w:type="paragraph" w:styleId="Index9">
    <w:name w:val="index 9"/>
    <w:basedOn w:val="Normal"/>
    <w:next w:val="Normal"/>
    <w:autoRedefine/>
    <w:uiPriority w:val="99"/>
    <w:semiHidden/>
    <w:unhideWhenUsed/>
    <w:rsid w:val="00CC75DB"/>
    <w:pPr>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uiPriority w:val="34"/>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ind w:left="220" w:hanging="220"/>
    </w:pPr>
  </w:style>
  <w:style w:type="paragraph" w:styleId="TableofFigures">
    <w:name w:val="table of figures"/>
    <w:basedOn w:val="Normal"/>
    <w:next w:val="Normal"/>
    <w:uiPriority w:val="99"/>
    <w:semiHidden/>
    <w:unhideWhenUsed/>
    <w:rsid w:val="00CC75DB"/>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48289">
      <w:bodyDiv w:val="1"/>
      <w:marLeft w:val="0"/>
      <w:marRight w:val="0"/>
      <w:marTop w:val="0"/>
      <w:marBottom w:val="0"/>
      <w:divBdr>
        <w:top w:val="none" w:sz="0" w:space="0" w:color="auto"/>
        <w:left w:val="none" w:sz="0" w:space="0" w:color="auto"/>
        <w:bottom w:val="none" w:sz="0" w:space="0" w:color="auto"/>
        <w:right w:val="none" w:sz="0" w:space="0" w:color="auto"/>
      </w:divBdr>
    </w:div>
    <w:div w:id="475996160">
      <w:bodyDiv w:val="1"/>
      <w:marLeft w:val="0"/>
      <w:marRight w:val="0"/>
      <w:marTop w:val="0"/>
      <w:marBottom w:val="0"/>
      <w:divBdr>
        <w:top w:val="none" w:sz="0" w:space="0" w:color="auto"/>
        <w:left w:val="none" w:sz="0" w:space="0" w:color="auto"/>
        <w:bottom w:val="none" w:sz="0" w:space="0" w:color="auto"/>
        <w:right w:val="none" w:sz="0" w:space="0" w:color="auto"/>
      </w:divBdr>
    </w:div>
    <w:div w:id="840706666">
      <w:bodyDiv w:val="1"/>
      <w:marLeft w:val="0"/>
      <w:marRight w:val="0"/>
      <w:marTop w:val="0"/>
      <w:marBottom w:val="0"/>
      <w:divBdr>
        <w:top w:val="none" w:sz="0" w:space="0" w:color="auto"/>
        <w:left w:val="none" w:sz="0" w:space="0" w:color="auto"/>
        <w:bottom w:val="none" w:sz="0" w:space="0" w:color="auto"/>
        <w:right w:val="none" w:sz="0" w:space="0" w:color="auto"/>
      </w:divBdr>
    </w:div>
    <w:div w:id="1087120911">
      <w:bodyDiv w:val="1"/>
      <w:marLeft w:val="0"/>
      <w:marRight w:val="0"/>
      <w:marTop w:val="0"/>
      <w:marBottom w:val="0"/>
      <w:divBdr>
        <w:top w:val="none" w:sz="0" w:space="0" w:color="auto"/>
        <w:left w:val="none" w:sz="0" w:space="0" w:color="auto"/>
        <w:bottom w:val="none" w:sz="0" w:space="0" w:color="auto"/>
        <w:right w:val="none" w:sz="0" w:space="0" w:color="auto"/>
      </w:divBdr>
    </w:div>
    <w:div w:id="1367174095">
      <w:bodyDiv w:val="1"/>
      <w:marLeft w:val="0"/>
      <w:marRight w:val="0"/>
      <w:marTop w:val="0"/>
      <w:marBottom w:val="0"/>
      <w:divBdr>
        <w:top w:val="none" w:sz="0" w:space="0" w:color="auto"/>
        <w:left w:val="none" w:sz="0" w:space="0" w:color="auto"/>
        <w:bottom w:val="none" w:sz="0" w:space="0" w:color="auto"/>
        <w:right w:val="none" w:sz="0" w:space="0" w:color="auto"/>
      </w:divBdr>
    </w:div>
    <w:div w:id="1511094241">
      <w:bodyDiv w:val="1"/>
      <w:marLeft w:val="0"/>
      <w:marRight w:val="0"/>
      <w:marTop w:val="0"/>
      <w:marBottom w:val="0"/>
      <w:divBdr>
        <w:top w:val="none" w:sz="0" w:space="0" w:color="auto"/>
        <w:left w:val="none" w:sz="0" w:space="0" w:color="auto"/>
        <w:bottom w:val="none" w:sz="0" w:space="0" w:color="auto"/>
        <w:right w:val="none" w:sz="0" w:space="0" w:color="auto"/>
      </w:divBdr>
    </w:div>
    <w:div w:id="1677687548">
      <w:bodyDiv w:val="1"/>
      <w:marLeft w:val="0"/>
      <w:marRight w:val="0"/>
      <w:marTop w:val="0"/>
      <w:marBottom w:val="0"/>
      <w:divBdr>
        <w:top w:val="none" w:sz="0" w:space="0" w:color="auto"/>
        <w:left w:val="none" w:sz="0" w:space="0" w:color="auto"/>
        <w:bottom w:val="none" w:sz="0" w:space="0" w:color="auto"/>
        <w:right w:val="none" w:sz="0" w:space="0" w:color="auto"/>
      </w:divBdr>
    </w:div>
    <w:div w:id="1871407308">
      <w:bodyDiv w:val="1"/>
      <w:marLeft w:val="0"/>
      <w:marRight w:val="0"/>
      <w:marTop w:val="0"/>
      <w:marBottom w:val="0"/>
      <w:divBdr>
        <w:top w:val="none" w:sz="0" w:space="0" w:color="auto"/>
        <w:left w:val="none" w:sz="0" w:space="0" w:color="auto"/>
        <w:bottom w:val="none" w:sz="0" w:space="0" w:color="auto"/>
        <w:right w:val="none" w:sz="0" w:space="0" w:color="auto"/>
      </w:divBdr>
    </w:div>
    <w:div w:id="2017417500">
      <w:bodyDiv w:val="1"/>
      <w:marLeft w:val="0"/>
      <w:marRight w:val="0"/>
      <w:marTop w:val="0"/>
      <w:marBottom w:val="0"/>
      <w:divBdr>
        <w:top w:val="none" w:sz="0" w:space="0" w:color="auto"/>
        <w:left w:val="none" w:sz="0" w:space="0" w:color="auto"/>
        <w:bottom w:val="none" w:sz="0" w:space="0" w:color="auto"/>
        <w:right w:val="none" w:sz="0" w:space="0" w:color="auto"/>
      </w:divBdr>
    </w:div>
    <w:div w:id="21007862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rdyhulk"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Michael.a.moore90@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michaelmoore1.slccwebdev.com/" TargetMode="External"/><Relationship Id="rId4" Type="http://schemas.openxmlformats.org/officeDocument/2006/relationships/webSettings" Target="webSettings.xml"/><Relationship Id="rId9" Type="http://schemas.openxmlformats.org/officeDocument/2006/relationships/hyperlink" Target="https://support2cybersec.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3DD15A986043949DBEE0F749B4B0BA"/>
        <w:category>
          <w:name w:val="General"/>
          <w:gallery w:val="placeholder"/>
        </w:category>
        <w:types>
          <w:type w:val="bbPlcHdr"/>
        </w:types>
        <w:behaviors>
          <w:behavior w:val="content"/>
        </w:behaviors>
        <w:guid w:val="{3EAA49C3-4147-4E46-B668-2F1378D37118}"/>
      </w:docPartPr>
      <w:docPartBody>
        <w:p w:rsidR="008C08E6" w:rsidRDefault="00E65CBA">
          <w:pPr>
            <w:pStyle w:val="183DD15A986043949DBEE0F749B4B0BA"/>
          </w:pPr>
          <w:r>
            <w:t>Your Name</w:t>
          </w:r>
        </w:p>
      </w:docPartBody>
    </w:docPart>
    <w:docPart>
      <w:docPartPr>
        <w:name w:val="244CFAC423AE4BE4B1B17A8B404346F6"/>
        <w:category>
          <w:name w:val="General"/>
          <w:gallery w:val="placeholder"/>
        </w:category>
        <w:types>
          <w:type w:val="bbPlcHdr"/>
        </w:types>
        <w:behaviors>
          <w:behavior w:val="content"/>
        </w:behaviors>
        <w:guid w:val="{1DFE94A3-B9C0-45F9-9A58-6C1F24BCF8D9}"/>
      </w:docPartPr>
      <w:docPartBody>
        <w:p w:rsidR="008C08E6" w:rsidRDefault="00E65CBA">
          <w:pPr>
            <w:pStyle w:val="244CFAC423AE4BE4B1B17A8B404346F6"/>
          </w:pPr>
          <w:r>
            <w:t>Objective</w:t>
          </w:r>
        </w:p>
      </w:docPartBody>
    </w:docPart>
    <w:docPart>
      <w:docPartPr>
        <w:name w:val="35F5C78505014D8591463462BEFA8796"/>
        <w:category>
          <w:name w:val="General"/>
          <w:gallery w:val="placeholder"/>
        </w:category>
        <w:types>
          <w:type w:val="bbPlcHdr"/>
        </w:types>
        <w:behaviors>
          <w:behavior w:val="content"/>
        </w:behaviors>
        <w:guid w:val="{E0470129-21F4-4463-9DEC-764CCAB79912}"/>
      </w:docPartPr>
      <w:docPartBody>
        <w:p w:rsidR="008C08E6" w:rsidRDefault="00E65CBA">
          <w:pPr>
            <w:pStyle w:val="35F5C78505014D8591463462BEFA8796"/>
          </w:pPr>
          <w:r>
            <w:t>Education</w:t>
          </w:r>
        </w:p>
      </w:docPartBody>
    </w:docPart>
    <w:docPart>
      <w:docPartPr>
        <w:name w:val="CF56396B75B2454FACEB327D1B581FDD"/>
        <w:category>
          <w:name w:val="General"/>
          <w:gallery w:val="placeholder"/>
        </w:category>
        <w:types>
          <w:type w:val="bbPlcHdr"/>
        </w:types>
        <w:behaviors>
          <w:behavior w:val="content"/>
        </w:behaviors>
        <w:guid w:val="{6F1B9583-D748-4822-A0EA-42F3B926AE18}"/>
      </w:docPartPr>
      <w:docPartBody>
        <w:p w:rsidR="008C08E6" w:rsidRDefault="00E65CBA">
          <w:pPr>
            <w:pStyle w:val="CF56396B75B2454FACEB327D1B581FDD"/>
          </w:pPr>
          <w:r>
            <w:t>Major</w:t>
          </w:r>
        </w:p>
      </w:docPartBody>
    </w:docPart>
    <w:docPart>
      <w:docPartPr>
        <w:name w:val="856D18D7B87E478DAB72E38F4CAE94B6"/>
        <w:category>
          <w:name w:val="General"/>
          <w:gallery w:val="placeholder"/>
        </w:category>
        <w:types>
          <w:type w:val="bbPlcHdr"/>
        </w:types>
        <w:behaviors>
          <w:behavior w:val="content"/>
        </w:behaviors>
        <w:guid w:val="{79A532DE-3719-4D8D-92CB-9B43E5365357}"/>
      </w:docPartPr>
      <w:docPartBody>
        <w:p w:rsidR="008C08E6" w:rsidRDefault="00E65CBA">
          <w:pPr>
            <w:pStyle w:val="856D18D7B87E478DAB72E38F4CAE94B6"/>
          </w:pPr>
          <w:r>
            <w:t>Minor</w:t>
          </w:r>
        </w:p>
      </w:docPartBody>
    </w:docPart>
    <w:docPart>
      <w:docPartPr>
        <w:name w:val="B41E8F5A98BB49BB8423027616F0223E"/>
        <w:category>
          <w:name w:val="General"/>
          <w:gallery w:val="placeholder"/>
        </w:category>
        <w:types>
          <w:type w:val="bbPlcHdr"/>
        </w:types>
        <w:behaviors>
          <w:behavior w:val="content"/>
        </w:behaviors>
        <w:guid w:val="{36E0907A-1FE6-4127-AA6A-25748F3B9085}"/>
      </w:docPartPr>
      <w:docPartBody>
        <w:p w:rsidR="008C08E6" w:rsidRDefault="00E65CBA">
          <w:pPr>
            <w:pStyle w:val="B41E8F5A98BB49BB8423027616F0223E"/>
          </w:pPr>
          <w:r>
            <w:t>Related coursework</w:t>
          </w:r>
        </w:p>
      </w:docPartBody>
    </w:docPart>
    <w:docPart>
      <w:docPartPr>
        <w:name w:val="66DB163133AD461ABAEC71769BC0A7BB"/>
        <w:category>
          <w:name w:val="General"/>
          <w:gallery w:val="placeholder"/>
        </w:category>
        <w:types>
          <w:type w:val="bbPlcHdr"/>
        </w:types>
        <w:behaviors>
          <w:behavior w:val="content"/>
        </w:behaviors>
        <w:guid w:val="{FAF9C971-B060-42D6-834A-C18850FB6C40}"/>
      </w:docPartPr>
      <w:docPartBody>
        <w:p w:rsidR="008C08E6" w:rsidRDefault="00E65CBA">
          <w:pPr>
            <w:pStyle w:val="66DB163133AD461ABAEC71769BC0A7BB"/>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BA"/>
    <w:rsid w:val="00324B31"/>
    <w:rsid w:val="0037707A"/>
    <w:rsid w:val="0042583E"/>
    <w:rsid w:val="004D0A00"/>
    <w:rsid w:val="008C08E6"/>
    <w:rsid w:val="00953B5D"/>
    <w:rsid w:val="00A97572"/>
    <w:rsid w:val="00E65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DD15A986043949DBEE0F749B4B0BA">
    <w:name w:val="183DD15A986043949DBEE0F749B4B0BA"/>
  </w:style>
  <w:style w:type="paragraph" w:customStyle="1" w:styleId="244CFAC423AE4BE4B1B17A8B404346F6">
    <w:name w:val="244CFAC423AE4BE4B1B17A8B404346F6"/>
  </w:style>
  <w:style w:type="paragraph" w:customStyle="1" w:styleId="35F5C78505014D8591463462BEFA8796">
    <w:name w:val="35F5C78505014D8591463462BEFA8796"/>
  </w:style>
  <w:style w:type="paragraph" w:customStyle="1" w:styleId="CF56396B75B2454FACEB327D1B581FDD">
    <w:name w:val="CF56396B75B2454FACEB327D1B581FDD"/>
  </w:style>
  <w:style w:type="paragraph" w:customStyle="1" w:styleId="856D18D7B87E478DAB72E38F4CAE94B6">
    <w:name w:val="856D18D7B87E478DAB72E38F4CAE94B6"/>
  </w:style>
  <w:style w:type="paragraph" w:customStyle="1" w:styleId="B41E8F5A98BB49BB8423027616F0223E">
    <w:name w:val="B41E8F5A98BB49BB8423027616F0223E"/>
  </w:style>
  <w:style w:type="paragraph" w:customStyle="1" w:styleId="66DB163133AD461ABAEC71769BC0A7BB">
    <w:name w:val="66DB163133AD461ABAEC71769BC0A7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C:\Users\micha\AppData\Roaming\Microsoft\Templates\Functional resume.dotx</Template>
  <TotalTime>8</TotalTime>
  <Pages>2</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Links>
    <vt:vector size="18" baseType="variant">
      <vt:variant>
        <vt:i4>5636111</vt:i4>
      </vt:variant>
      <vt:variant>
        <vt:i4>6</vt:i4>
      </vt:variant>
      <vt:variant>
        <vt:i4>0</vt:i4>
      </vt:variant>
      <vt:variant>
        <vt:i4>5</vt:i4>
      </vt:variant>
      <vt:variant>
        <vt:lpwstr>https://support2cybersec.com/</vt:lpwstr>
      </vt:variant>
      <vt:variant>
        <vt:lpwstr/>
      </vt:variant>
      <vt:variant>
        <vt:i4>458829</vt:i4>
      </vt:variant>
      <vt:variant>
        <vt:i4>3</vt:i4>
      </vt:variant>
      <vt:variant>
        <vt:i4>0</vt:i4>
      </vt:variant>
      <vt:variant>
        <vt:i4>5</vt:i4>
      </vt:variant>
      <vt:variant>
        <vt:lpwstr>https://github.com/nerdyhulk</vt:lpwstr>
      </vt:variant>
      <vt:variant>
        <vt:lpwstr/>
      </vt:variant>
      <vt:variant>
        <vt:i4>3342351</vt:i4>
      </vt:variant>
      <vt:variant>
        <vt:i4>0</vt:i4>
      </vt:variant>
      <vt:variant>
        <vt:i4>0</vt:i4>
      </vt:variant>
      <vt:variant>
        <vt:i4>5</vt:i4>
      </vt:variant>
      <vt:variant>
        <vt:lpwstr>mailto:Michael.a.moore90@gmail.com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Mikey Moore</dc:creator>
  <cp:keywords/>
  <dc:description>Michael A. Moore</dc:description>
  <cp:lastModifiedBy>Mikey Moore</cp:lastModifiedBy>
  <cp:revision>7</cp:revision>
  <cp:lastPrinted>2022-10-27T00:26:00Z</cp:lastPrinted>
  <dcterms:created xsi:type="dcterms:W3CDTF">2022-10-08T03:40:00Z</dcterms:created>
  <dcterms:modified xsi:type="dcterms:W3CDTF">2022-10-27T00:26:00Z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